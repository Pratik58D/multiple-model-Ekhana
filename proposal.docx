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4B47" w:rsidP="00D077E9">
                                  <w:pPr>
                                    <w:pStyle w:val="Title"/>
                                  </w:pPr>
                                  <w:r>
                                    <w:t>e-KHANA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</w:t>
                                  </w:r>
                                  <w:r w:rsidR="00D04B47"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D04B47" w:rsidP="00D077E9">
                            <w:pPr>
                              <w:pStyle w:val="Title"/>
                            </w:pPr>
                            <w:r>
                              <w:t>e-KHANA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</w:t>
                            </w:r>
                            <w:r w:rsidR="00D04B47">
                              <w:t>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8CFD4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260F39" w:rsidP="00D077E9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F225A27" wp14:editId="03E959F8">
                      <wp:simplePos x="0" y="0"/>
                      <wp:positionH relativeFrom="column">
                        <wp:posOffset>-212905</wp:posOffset>
                      </wp:positionH>
                      <wp:positionV relativeFrom="page">
                        <wp:posOffset>-1732906</wp:posOffset>
                      </wp:positionV>
                      <wp:extent cx="3938905" cy="8038532"/>
                      <wp:effectExtent l="0" t="0" r="4445" b="635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0385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959E0" id="Rectangle 3" o:spid="_x0000_s1026" alt="white rectangle for text on cover" style="position:absolute;margin-left:-16.75pt;margin-top:-136.45pt;width:310.15pt;height:632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" fillcolor="white [3212]" stroked="f" strokeweight="2pt">
                      <w10:wrap anchory="page"/>
                    </v:rect>
                  </w:pict>
                </mc:Fallback>
              </mc:AlternateContent>
            </w:r>
            <w:bookmarkEnd w:id="0"/>
          </w:p>
        </w:tc>
      </w:tr>
      <w:tr w:rsidR="00D077E9" w:rsidTr="00260F39">
        <w:trPr>
          <w:trHeight w:val="252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0976D763ACD4159A324E62BD648D140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C5B4C">
                  <w:rPr>
                    <w:rStyle w:val="SubtitleChar"/>
                    <w:b w:val="0"/>
                    <w:noProof/>
                  </w:rPr>
                  <w:t>September 8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A00C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8C2802" w:rsidP="00D077E9">
            <w:sdt>
              <w:sdtPr>
                <w:id w:val="-1740469667"/>
                <w:placeholder>
                  <w:docPart w:val="08A71A8E1EC04BCEB62CE0CEDF4E2DD8"/>
                </w:placeholder>
                <w15:appearance w15:val="hidden"/>
              </w:sdtPr>
              <w:sdtEndPr/>
              <w:sdtContent>
                <w:r w:rsidR="00D04B47">
                  <w:t>Skill Spark</w:t>
                </w:r>
              </w:sdtContent>
            </w:sdt>
          </w:p>
          <w:p w:rsidR="00D077E9" w:rsidRDefault="00D077E9" w:rsidP="00D077E9">
            <w:r w:rsidRPr="00B231E5">
              <w:t xml:space="preserve">Authored </w:t>
            </w:r>
            <w:r w:rsidR="00260F39">
              <w:t>B</w:t>
            </w:r>
            <w:r w:rsidRPr="00B231E5">
              <w:t>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AD6C24EEF6F49149BE18148DD932D7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BC186F">
                  <w:t>Pratik</w:t>
                </w:r>
                <w:r w:rsidR="00260F39">
                  <w:t xml:space="preserve"> </w:t>
                </w:r>
                <w:r w:rsidR="00BC186F">
                  <w:t>Devkota</w:t>
                </w:r>
                <w:r w:rsidR="00260F39">
                  <w:br/>
                  <w:t xml:space="preserve">Submitted To: Ram Udgar Yadav 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FB97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eastAsiaTheme="minorEastAsia" w:cstheme="minorBidi"/>
          <w:b/>
          <w:color w:val="0F0D29" w:themeColor="text1"/>
          <w:sz w:val="28"/>
          <w:szCs w:val="22"/>
        </w:rPr>
        <w:id w:val="-5909382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F47F5" w:rsidRPr="00C761A5" w:rsidRDefault="00FF47F5">
          <w:pPr>
            <w:pStyle w:val="TOCHeading"/>
            <w:rPr>
              <w:b/>
              <w:bCs/>
              <w:color w:val="auto"/>
            </w:rPr>
          </w:pPr>
          <w:r w:rsidRPr="00C761A5">
            <w:rPr>
              <w:b/>
              <w:bCs/>
              <w:color w:val="auto"/>
            </w:rPr>
            <w:t xml:space="preserve">Table </w:t>
          </w:r>
          <w:r w:rsidR="000315EE" w:rsidRPr="00C761A5">
            <w:rPr>
              <w:b/>
              <w:bCs/>
              <w:color w:val="auto"/>
            </w:rPr>
            <w:t>of</w:t>
          </w:r>
          <w:r w:rsidRPr="00C761A5">
            <w:rPr>
              <w:b/>
              <w:bCs/>
              <w:color w:val="auto"/>
            </w:rPr>
            <w:t xml:space="preserve"> Content</w:t>
          </w:r>
        </w:p>
        <w:p w:rsidR="000315EE" w:rsidRDefault="00FF47F5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42456" w:history="1">
            <w:r w:rsidR="000315EE" w:rsidRPr="00CB12AA">
              <w:rPr>
                <w:rStyle w:val="Hyperlink"/>
                <w:noProof/>
              </w:rPr>
              <w:t>1.</w:t>
            </w:r>
            <w:r w:rsidR="000315EE">
              <w:rPr>
                <w:rFonts w:asciiTheme="minorHAnsi" w:hAnsiTheme="minorHAnsi"/>
                <w:b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="000315EE" w:rsidRPr="00CB12AA">
              <w:rPr>
                <w:rStyle w:val="Hyperlink"/>
                <w:noProof/>
              </w:rPr>
              <w:t>Project Selection Rationale: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_Toc176642456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3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57" w:history="1">
            <w:r w:rsidR="000315EE" w:rsidRPr="00CB12AA">
              <w:rPr>
                <w:rStyle w:val="Hyperlink"/>
                <w:noProof/>
              </w:rPr>
              <w:t>1.1.</w:t>
            </w:r>
            <w:r w:rsidR="000315EE">
              <w:rPr>
                <w:rFonts w:asciiTheme="minorHAnsi" w:hAnsiTheme="minorHAnsi"/>
                <w:b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="000315EE" w:rsidRPr="00CB12AA">
              <w:rPr>
                <w:rStyle w:val="Hyperlink"/>
                <w:noProof/>
              </w:rPr>
              <w:t>Why I Chose the Project: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_Toc176642457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3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58" w:history="1">
            <w:r w:rsidR="000315EE" w:rsidRPr="00CB12AA">
              <w:rPr>
                <w:rStyle w:val="Hyperlink"/>
                <w:noProof/>
              </w:rPr>
              <w:t>1.2.</w:t>
            </w:r>
            <w:r w:rsidR="000315EE">
              <w:rPr>
                <w:rFonts w:asciiTheme="minorHAnsi" w:hAnsiTheme="minorHAnsi"/>
                <w:b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="000315EE" w:rsidRPr="00CB12AA">
              <w:rPr>
                <w:rStyle w:val="Hyperlink"/>
                <w:noProof/>
              </w:rPr>
              <w:t>Target Audience: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_Toc176642458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3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59" w:history="1">
            <w:r w:rsidR="000315EE" w:rsidRPr="00CB12AA">
              <w:rPr>
                <w:rStyle w:val="Hyperlink"/>
                <w:noProof/>
              </w:rPr>
              <w:t>1.3.</w:t>
            </w:r>
            <w:r w:rsidR="000315EE">
              <w:rPr>
                <w:rFonts w:asciiTheme="minorHAnsi" w:hAnsiTheme="minorHAnsi"/>
                <w:b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="000315EE" w:rsidRPr="00CB12AA">
              <w:rPr>
                <w:rStyle w:val="Hyperlink"/>
                <w:noProof/>
              </w:rPr>
              <w:t>Core Features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_Toc176642459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3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0" w:history="1">
            <w:r w:rsidR="000315EE" w:rsidRPr="00CB12AA">
              <w:rPr>
                <w:rStyle w:val="Hyperlink"/>
                <w:noProof/>
              </w:rPr>
              <w:t xml:space="preserve">2. </w:t>
            </w:r>
            <w:r w:rsidR="000315EE" w:rsidRPr="00CB12AA">
              <w:rPr>
                <w:rStyle w:val="Hyperlink"/>
                <w:bCs/>
                <w:noProof/>
              </w:rPr>
              <w:t>Technical</w:t>
            </w:r>
            <w:r w:rsidR="000315EE" w:rsidRPr="00CB12AA">
              <w:rPr>
                <w:rStyle w:val="Hyperlink"/>
                <w:noProof/>
              </w:rPr>
              <w:t xml:space="preserve"> </w:t>
            </w:r>
            <w:r w:rsidR="000315EE" w:rsidRPr="00CB12AA">
              <w:rPr>
                <w:rStyle w:val="Hyperlink"/>
                <w:bCs/>
                <w:noProof/>
              </w:rPr>
              <w:t>Justification</w:t>
            </w:r>
            <w:r w:rsidR="000315EE" w:rsidRPr="00CB12AA">
              <w:rPr>
                <w:rStyle w:val="Hyperlink"/>
                <w:noProof/>
              </w:rPr>
              <w:t>: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_Toc176642460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4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1" w:history="1">
            <w:r w:rsidR="000315EE" w:rsidRPr="00CB12AA">
              <w:rPr>
                <w:rStyle w:val="Hyperlink"/>
                <w:noProof/>
              </w:rPr>
              <w:t>2.1. Technologies</w:t>
            </w:r>
            <w:r w:rsidR="000315EE" w:rsidRPr="00CB12AA">
              <w:rPr>
                <w:rStyle w:val="Hyperlink"/>
                <w:bCs/>
                <w:noProof/>
              </w:rPr>
              <w:t xml:space="preserve">, </w:t>
            </w:r>
            <w:r w:rsidR="000315EE" w:rsidRPr="00CB12AA">
              <w:rPr>
                <w:rStyle w:val="Hyperlink"/>
                <w:noProof/>
              </w:rPr>
              <w:t>Tools</w:t>
            </w:r>
            <w:r w:rsidR="000315EE" w:rsidRPr="00CB12AA">
              <w:rPr>
                <w:rStyle w:val="Hyperlink"/>
                <w:bCs/>
                <w:noProof/>
              </w:rPr>
              <w:t xml:space="preserve">, </w:t>
            </w:r>
            <w:r w:rsidR="000315EE" w:rsidRPr="00CB12AA">
              <w:rPr>
                <w:rStyle w:val="Hyperlink"/>
                <w:noProof/>
              </w:rPr>
              <w:t>and</w:t>
            </w:r>
            <w:r w:rsidR="000315EE" w:rsidRPr="00CB12AA">
              <w:rPr>
                <w:rStyle w:val="Hyperlink"/>
                <w:bCs/>
                <w:noProof/>
              </w:rPr>
              <w:t xml:space="preserve"> </w:t>
            </w:r>
            <w:r w:rsidR="000315EE" w:rsidRPr="00CB12AA">
              <w:rPr>
                <w:rStyle w:val="Hyperlink"/>
                <w:noProof/>
              </w:rPr>
              <w:t>Frameworks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_Toc176642461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4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2" w:history="1">
            <w:r w:rsidR="000315EE" w:rsidRPr="00CB12AA">
              <w:rPr>
                <w:rStyle w:val="Hyperlink"/>
                <w:noProof/>
              </w:rPr>
              <w:t>2.2. Schema Design Considerations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_Toc176642462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4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3" w:history="1">
            <w:r w:rsidR="000315EE" w:rsidRPr="00CB12AA">
              <w:rPr>
                <w:rStyle w:val="Hyperlink"/>
                <w:noProof/>
              </w:rPr>
              <w:t>2.3 User Interactions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_Toc176642463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4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4" w:history="1">
            <w:r w:rsidR="000315EE" w:rsidRPr="00CB12AA">
              <w:rPr>
                <w:rStyle w:val="Hyperlink"/>
                <w:noProof/>
              </w:rPr>
              <w:t>3. Expected Challenges and Solutions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_Toc176642464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5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5" w:history="1">
            <w:r w:rsidR="000315EE" w:rsidRPr="00CB12AA">
              <w:rPr>
                <w:rStyle w:val="Hyperlink"/>
                <w:noProof/>
              </w:rPr>
              <w:t>3.1. Potential Challenges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_Toc176642465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5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6" w:history="1">
            <w:r w:rsidR="000315EE" w:rsidRPr="00CB12AA">
              <w:rPr>
                <w:rStyle w:val="Hyperlink"/>
                <w:noProof/>
              </w:rPr>
              <w:t>3.2. Proposed Solutions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_Toc176642466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5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7" w:history="1">
            <w:r w:rsidR="000315EE" w:rsidRPr="00CB12AA">
              <w:rPr>
                <w:rStyle w:val="Hyperlink"/>
                <w:noProof/>
              </w:rPr>
              <w:t>4. Expected Outcomes and Benefits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_Toc176642467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5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8" w:history="1">
            <w:r w:rsidR="000315EE" w:rsidRPr="00CB12AA">
              <w:rPr>
                <w:rStyle w:val="Hyperlink"/>
                <w:noProof/>
              </w:rPr>
              <w:t>4.1. Impact on Target Audience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_Toc176642468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5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69" w:history="1">
            <w:r w:rsidR="000315EE" w:rsidRPr="00CB12AA">
              <w:rPr>
                <w:rStyle w:val="Hyperlink"/>
                <w:noProof/>
              </w:rPr>
              <w:t>4.2 Learning Objectives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_Toc176642469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5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0315EE" w:rsidRDefault="008C2802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0"/>
              <w:lang w:bidi="ne-NP"/>
            </w:rPr>
          </w:pPr>
          <w:hyperlink w:anchor="_Toc176642470" w:history="1">
            <w:r w:rsidR="000315EE" w:rsidRPr="00CB12AA">
              <w:rPr>
                <w:rStyle w:val="Hyperlink"/>
                <w:noProof/>
              </w:rPr>
              <w:t>5. Conclusion</w:t>
            </w:r>
            <w:r w:rsidR="000315EE">
              <w:rPr>
                <w:noProof/>
                <w:webHidden/>
              </w:rPr>
              <w:tab/>
            </w:r>
            <w:r w:rsidR="000315EE">
              <w:rPr>
                <w:noProof/>
                <w:webHidden/>
              </w:rPr>
              <w:fldChar w:fldCharType="begin"/>
            </w:r>
            <w:r w:rsidR="000315EE">
              <w:rPr>
                <w:noProof/>
                <w:webHidden/>
              </w:rPr>
              <w:instrText xml:space="preserve"> PAGEREF _Toc176642470 \h </w:instrText>
            </w:r>
            <w:r w:rsidR="000315EE">
              <w:rPr>
                <w:noProof/>
                <w:webHidden/>
              </w:rPr>
            </w:r>
            <w:r w:rsidR="000315EE">
              <w:rPr>
                <w:noProof/>
                <w:webHidden/>
              </w:rPr>
              <w:fldChar w:fldCharType="separate"/>
            </w:r>
            <w:r w:rsidR="000315EE">
              <w:rPr>
                <w:noProof/>
                <w:webHidden/>
              </w:rPr>
              <w:t>6</w:t>
            </w:r>
            <w:r w:rsidR="000315EE">
              <w:rPr>
                <w:noProof/>
                <w:webHidden/>
              </w:rPr>
              <w:fldChar w:fldCharType="end"/>
            </w:r>
          </w:hyperlink>
        </w:p>
        <w:p w:rsidR="00FF47F5" w:rsidRDefault="00FF47F5">
          <w:r>
            <w:rPr>
              <w:bCs/>
              <w:noProof/>
            </w:rPr>
            <w:fldChar w:fldCharType="end"/>
          </w:r>
        </w:p>
      </w:sdtContent>
    </w:sdt>
    <w:p w:rsidR="00D04B47" w:rsidRDefault="00D04B47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757341" w:rsidRDefault="00757341" w:rsidP="00757341">
      <w:pPr>
        <w:pStyle w:val="Heading1"/>
        <w:numPr>
          <w:ilvl w:val="0"/>
          <w:numId w:val="11"/>
        </w:numPr>
        <w:rPr>
          <w:rStyle w:val="StrongEmphasis"/>
          <w:b/>
          <w:bCs w:val="0"/>
        </w:rPr>
      </w:pPr>
      <w:bookmarkStart w:id="1" w:name="_Toc176642456"/>
      <w:r w:rsidRPr="00757341">
        <w:rPr>
          <w:rStyle w:val="StrongEmphasis"/>
          <w:b/>
          <w:bCs w:val="0"/>
        </w:rPr>
        <w:lastRenderedPageBreak/>
        <w:t>Project Selection Rationale:</w:t>
      </w:r>
      <w:bookmarkEnd w:id="1"/>
    </w:p>
    <w:p w:rsidR="003573F4" w:rsidRDefault="003573F4" w:rsidP="00757341">
      <w:pPr>
        <w:pStyle w:val="Heading2"/>
        <w:numPr>
          <w:ilvl w:val="1"/>
          <w:numId w:val="11"/>
        </w:numPr>
      </w:pPr>
      <w:bookmarkStart w:id="2" w:name="_Toc176642457"/>
      <w:r w:rsidRPr="002C34E6">
        <w:rPr>
          <w:rStyle w:val="Strong"/>
          <w:b/>
          <w:bCs w:val="0"/>
        </w:rPr>
        <w:t>Why</w:t>
      </w:r>
      <w:r w:rsidRPr="003573F4">
        <w:rPr>
          <w:rStyle w:val="Strong"/>
          <w:b/>
          <w:bCs w:val="0"/>
        </w:rPr>
        <w:t xml:space="preserve"> I Chose the Project</w:t>
      </w:r>
      <w:r w:rsidRPr="003573F4">
        <w:t>:</w:t>
      </w:r>
      <w:bookmarkEnd w:id="2"/>
    </w:p>
    <w:p w:rsidR="00B47A85" w:rsidRDefault="003573F4" w:rsidP="00A11FCA">
      <w:pPr>
        <w:pStyle w:val="Content"/>
        <w:spacing w:before="240" w:after="240"/>
        <w:rPr>
          <w:rStyle w:val="ContentChar"/>
        </w:rPr>
      </w:pPr>
      <w:r>
        <w:br/>
      </w:r>
      <w:r w:rsidRPr="003573F4">
        <w:rPr>
          <w:rStyle w:val="ContentChar"/>
        </w:rPr>
        <w:t>The decision to create Ekhana, an online food delivery platform, stems from my personal interest in web development and the growing significance of online food delivery services.</w:t>
      </w:r>
      <w:r w:rsidR="00B47A85">
        <w:rPr>
          <w:rStyle w:val="ContentChar"/>
        </w:rPr>
        <w:t xml:space="preserve"> S</w:t>
      </w:r>
      <w:r w:rsidR="004E7AF5">
        <w:rPr>
          <w:rStyle w:val="ContentChar"/>
        </w:rPr>
        <w:t>pecially</w:t>
      </w:r>
      <w:r w:rsidR="00B47A85">
        <w:rPr>
          <w:rStyle w:val="ContentChar"/>
        </w:rPr>
        <w:t>,</w:t>
      </w:r>
      <w:r w:rsidR="004E7AF5">
        <w:rPr>
          <w:rStyle w:val="ContentChar"/>
        </w:rPr>
        <w:t xml:space="preserve"> on </w:t>
      </w:r>
      <w:r w:rsidR="008D76B9">
        <w:rPr>
          <w:rStyle w:val="ContentChar"/>
        </w:rPr>
        <w:t>Nepal where</w:t>
      </w:r>
      <w:r w:rsidR="00B47A85">
        <w:rPr>
          <w:rStyle w:val="ContentChar"/>
        </w:rPr>
        <w:t xml:space="preserve"> business in food industry seems to be bigger so there might be demand of this project.</w:t>
      </w:r>
      <w:r w:rsidRPr="003573F4">
        <w:rPr>
          <w:rStyle w:val="ContentChar"/>
        </w:rPr>
        <w:t xml:space="preserve"> </w:t>
      </w:r>
    </w:p>
    <w:p w:rsidR="002C34E6" w:rsidRPr="002C34E6" w:rsidRDefault="003573F4" w:rsidP="00A11FCA">
      <w:pPr>
        <w:pStyle w:val="Content"/>
        <w:spacing w:before="240" w:after="240"/>
        <w:rPr>
          <w:color w:val="082A75" w:themeColor="text2"/>
        </w:rPr>
      </w:pPr>
      <w:r w:rsidRPr="003573F4">
        <w:rPr>
          <w:rStyle w:val="ContentChar"/>
        </w:rPr>
        <w:t>This platform aligns well with real-world needs, particularly in urban areas where convenience and time-saving are prioritized. The project is expected to present challenges in terms of ensuring scalability, seamless user experience, and integrating real-time features such as order tracking. Tackling these challenges will be a valuable learning experience, enhancing both my technical skills in web development and understanding of complex systems.</w:t>
      </w:r>
    </w:p>
    <w:p w:rsidR="003573F4" w:rsidRPr="003573F4" w:rsidRDefault="003573F4" w:rsidP="002C34E6">
      <w:pPr>
        <w:pStyle w:val="Heading2"/>
        <w:numPr>
          <w:ilvl w:val="1"/>
          <w:numId w:val="11"/>
        </w:numPr>
        <w:rPr>
          <w:rStyle w:val="Heading1Char"/>
          <w:b/>
          <w:kern w:val="0"/>
          <w:sz w:val="28"/>
          <w:szCs w:val="26"/>
        </w:rPr>
      </w:pPr>
      <w:bookmarkStart w:id="3" w:name="_Toc176642458"/>
      <w:r w:rsidRPr="003573F4">
        <w:rPr>
          <w:rStyle w:val="Heading1Char"/>
          <w:b/>
          <w:kern w:val="0"/>
          <w:sz w:val="28"/>
          <w:szCs w:val="26"/>
        </w:rPr>
        <w:t xml:space="preserve">Target </w:t>
      </w:r>
      <w:r w:rsidRPr="002C34E6">
        <w:rPr>
          <w:rStyle w:val="Heading1Char"/>
          <w:b/>
          <w:kern w:val="0"/>
          <w:sz w:val="28"/>
          <w:szCs w:val="26"/>
        </w:rPr>
        <w:t>Audience</w:t>
      </w:r>
      <w:r w:rsidRPr="003573F4">
        <w:rPr>
          <w:rStyle w:val="Heading1Char"/>
          <w:b/>
          <w:kern w:val="0"/>
          <w:sz w:val="28"/>
          <w:szCs w:val="26"/>
        </w:rPr>
        <w:t>:</w:t>
      </w:r>
      <w:bookmarkEnd w:id="3"/>
    </w:p>
    <w:p w:rsidR="003573F4" w:rsidRDefault="003573F4" w:rsidP="002C34E6">
      <w:pPr>
        <w:pStyle w:val="Content"/>
      </w:pPr>
      <w:r>
        <w:br/>
        <w:t>Ekhana will primaril</w:t>
      </w:r>
      <w:r w:rsidR="00757341">
        <w:t>y give services</w:t>
      </w:r>
      <w:r>
        <w:t xml:space="preserve"> to:</w:t>
      </w:r>
    </w:p>
    <w:p w:rsidR="002C34E6" w:rsidRDefault="002C34E6" w:rsidP="002C34E6">
      <w:pPr>
        <w:pStyle w:val="Content"/>
      </w:pPr>
    </w:p>
    <w:p w:rsidR="003573F4" w:rsidRDefault="003573F4" w:rsidP="003573F4">
      <w:pPr>
        <w:pStyle w:val="Content"/>
      </w:pPr>
      <w:r>
        <w:rPr>
          <w:rStyle w:val="Strong"/>
        </w:rPr>
        <w:t>Urban Residents</w:t>
      </w:r>
      <w:r>
        <w:t>: Professionals and families seeking convenience in food delivery.</w:t>
      </w:r>
    </w:p>
    <w:p w:rsidR="008D76B9" w:rsidRDefault="00B47A85" w:rsidP="003573F4">
      <w:pPr>
        <w:pStyle w:val="Content"/>
      </w:pPr>
      <w:r w:rsidRPr="00B47A85">
        <w:rPr>
          <w:b/>
          <w:bCs/>
        </w:rPr>
        <w:t xml:space="preserve">Karnali </w:t>
      </w:r>
      <w:r w:rsidR="008D76B9" w:rsidRPr="00B47A85">
        <w:rPr>
          <w:b/>
          <w:bCs/>
        </w:rPr>
        <w:t>Provi</w:t>
      </w:r>
      <w:r w:rsidR="008D76B9">
        <w:rPr>
          <w:b/>
          <w:bCs/>
        </w:rPr>
        <w:t>n</w:t>
      </w:r>
      <w:r w:rsidR="008D76B9" w:rsidRPr="00B47A85">
        <w:rPr>
          <w:b/>
          <w:bCs/>
        </w:rPr>
        <w:t>ce</w:t>
      </w:r>
      <w:r w:rsidR="008D76B9">
        <w:rPr>
          <w:b/>
          <w:bCs/>
        </w:rPr>
        <w:t>:</w:t>
      </w:r>
      <w:r>
        <w:t xml:space="preserve">  </w:t>
      </w:r>
      <w:r w:rsidR="008D76B9">
        <w:t>Since there aren't many food delivery websites currently, I believe the demand will grow in the near future. I aim to offer this service to support my community.</w:t>
      </w:r>
    </w:p>
    <w:p w:rsidR="003573F4" w:rsidRDefault="003573F4" w:rsidP="003573F4">
      <w:pPr>
        <w:pStyle w:val="Content"/>
      </w:pPr>
      <w:r>
        <w:rPr>
          <w:rStyle w:val="Strong"/>
        </w:rPr>
        <w:t>Restaurants</w:t>
      </w:r>
      <w:r>
        <w:t>: Local eateries that want to expand their reach without investing in their own delivery infrastructure.</w:t>
      </w:r>
    </w:p>
    <w:p w:rsidR="003573F4" w:rsidRDefault="003573F4" w:rsidP="003573F4">
      <w:pPr>
        <w:pStyle w:val="Content"/>
      </w:pPr>
      <w:r>
        <w:rPr>
          <w:rStyle w:val="Strong"/>
        </w:rPr>
        <w:t>Students and Working Professionals</w:t>
      </w:r>
      <w:r>
        <w:t>: Those who need quick, reliable meal options, especially during busy schedules.</w:t>
      </w:r>
    </w:p>
    <w:p w:rsidR="003573F4" w:rsidRDefault="003573F4" w:rsidP="003573F4">
      <w:pPr>
        <w:pStyle w:val="Content"/>
      </w:pPr>
      <w:r>
        <w:rPr>
          <w:rStyle w:val="Strong"/>
        </w:rPr>
        <w:t>Tourists</w:t>
      </w:r>
      <w:r>
        <w:t>: People unfamiliar with local restaurants but needing a fast, easy solution for meals.</w:t>
      </w:r>
    </w:p>
    <w:p w:rsidR="003573F4" w:rsidRDefault="003573F4" w:rsidP="003573F4">
      <w:pPr>
        <w:pStyle w:val="Content"/>
      </w:pPr>
    </w:p>
    <w:p w:rsidR="003573F4" w:rsidRPr="003573F4" w:rsidRDefault="003573F4" w:rsidP="002C34E6">
      <w:pPr>
        <w:pStyle w:val="Heading2"/>
        <w:numPr>
          <w:ilvl w:val="1"/>
          <w:numId w:val="11"/>
        </w:numPr>
      </w:pPr>
      <w:bookmarkStart w:id="4" w:name="_Toc176642459"/>
      <w:r w:rsidRPr="003573F4">
        <w:rPr>
          <w:rStyle w:val="Strong"/>
          <w:b/>
          <w:bCs w:val="0"/>
        </w:rPr>
        <w:t xml:space="preserve">Core </w:t>
      </w:r>
      <w:r w:rsidRPr="002C34E6">
        <w:rPr>
          <w:rStyle w:val="Strong"/>
          <w:b/>
          <w:bCs w:val="0"/>
        </w:rPr>
        <w:t>Features</w:t>
      </w:r>
      <w:bookmarkEnd w:id="4"/>
    </w:p>
    <w:p w:rsidR="003573F4" w:rsidRDefault="003573F4" w:rsidP="003573F4">
      <w:pPr>
        <w:pStyle w:val="Content"/>
      </w:pPr>
      <w:r>
        <w:rPr>
          <w:rStyle w:val="Strong"/>
        </w:rPr>
        <w:t>User-Friendly Interface</w:t>
      </w:r>
      <w:r>
        <w:t>: A clean, responsive design that makes it easy for users to browse menus, select food, and complete orders.</w:t>
      </w:r>
    </w:p>
    <w:p w:rsidR="003573F4" w:rsidRDefault="003573F4" w:rsidP="003573F4">
      <w:pPr>
        <w:pStyle w:val="Content"/>
      </w:pPr>
      <w:r>
        <w:rPr>
          <w:rStyle w:val="Strong"/>
        </w:rPr>
        <w:t>Real-Time Order Tracking</w:t>
      </w:r>
      <w:r>
        <w:t>: Track the status of food from preparation to delivery, offering transparency and reassurance.</w:t>
      </w:r>
    </w:p>
    <w:p w:rsidR="003573F4" w:rsidRDefault="003573F4" w:rsidP="003573F4">
      <w:pPr>
        <w:pStyle w:val="Content"/>
      </w:pPr>
      <w:r>
        <w:rPr>
          <w:rStyle w:val="Strong"/>
        </w:rPr>
        <w:t>User Authentication</w:t>
      </w:r>
      <w:r>
        <w:t>: Secure login and sign-up functionality for both customers and restaurant owners.</w:t>
      </w:r>
    </w:p>
    <w:p w:rsidR="003573F4" w:rsidRDefault="003573F4" w:rsidP="003573F4">
      <w:pPr>
        <w:pStyle w:val="Content"/>
      </w:pPr>
      <w:r>
        <w:rPr>
          <w:rStyle w:val="Strong"/>
        </w:rPr>
        <w:t>Restaurant Listings &amp; Menus</w:t>
      </w:r>
      <w:r>
        <w:t>: A categorized system that allows users to view various restaurants and their food options, with filters for cuisine, price, and delivery time.</w:t>
      </w:r>
    </w:p>
    <w:p w:rsidR="003573F4" w:rsidRDefault="008D76B9" w:rsidP="003573F4">
      <w:pPr>
        <w:pStyle w:val="Content"/>
      </w:pPr>
      <w:r>
        <w:rPr>
          <w:rStyle w:val="Strong"/>
        </w:rPr>
        <w:t>[optional]</w:t>
      </w:r>
      <w:r w:rsidR="003573F4">
        <w:rPr>
          <w:rStyle w:val="Strong"/>
        </w:rPr>
        <w:t>Payment Gateway Integration</w:t>
      </w:r>
      <w:r w:rsidR="003573F4">
        <w:t>: Secure online payments via credit card, debit card, and mobile wallets.</w:t>
      </w:r>
    </w:p>
    <w:p w:rsidR="003573F4" w:rsidRDefault="003573F4" w:rsidP="003573F4">
      <w:pPr>
        <w:pStyle w:val="Content"/>
      </w:pPr>
      <w:r>
        <w:rPr>
          <w:rStyle w:val="Strong"/>
        </w:rPr>
        <w:t>Reviews and Ratings</w:t>
      </w:r>
      <w:r>
        <w:t>: A 5-star rating system allowing customers to rate both restaurants and delivery service.</w:t>
      </w:r>
    </w:p>
    <w:p w:rsidR="0091141E" w:rsidRDefault="0091141E" w:rsidP="003573F4">
      <w:pPr>
        <w:pStyle w:val="Content"/>
      </w:pPr>
      <w:r w:rsidRPr="0091141E">
        <w:rPr>
          <w:b/>
          <w:bCs/>
        </w:rPr>
        <w:t>ChatBot</w:t>
      </w:r>
      <w:r>
        <w:t xml:space="preserve">: thinkin g of creating a chat bot so they can directly communicate with resturant and admin. </w:t>
      </w:r>
    </w:p>
    <w:p w:rsidR="003573F4" w:rsidRDefault="0091141E" w:rsidP="003573F4">
      <w:pPr>
        <w:pStyle w:val="Content"/>
      </w:pPr>
      <w:r>
        <w:rPr>
          <w:rStyle w:val="Strong"/>
        </w:rPr>
        <w:t>[optional]</w:t>
      </w:r>
      <w:r w:rsidR="003573F4">
        <w:rPr>
          <w:rStyle w:val="Strong"/>
        </w:rPr>
        <w:t>Admin Dashboard</w:t>
      </w:r>
      <w:r w:rsidR="003573F4">
        <w:t>: A control panel for managing users, orders, and restaurant listings.</w:t>
      </w:r>
    </w:p>
    <w:p w:rsidR="003573F4" w:rsidRDefault="003573F4" w:rsidP="003573F4">
      <w:pPr>
        <w:pStyle w:val="Content"/>
      </w:pPr>
    </w:p>
    <w:p w:rsidR="003573F4" w:rsidRDefault="003573F4" w:rsidP="003573F4">
      <w:pPr>
        <w:pStyle w:val="Content"/>
      </w:pPr>
      <w:r>
        <w:t>These features are essential because they create a seamless user experience, enhance trust in the platform, and ensure smooth operational management.</w:t>
      </w:r>
    </w:p>
    <w:p w:rsidR="002C34E6" w:rsidRDefault="008C2802" w:rsidP="002C34E6">
      <w:r>
        <w:pict>
          <v:rect id="_x0000_i1025" style="width:0;height:1.5pt" o:hralign="center" o:hrstd="t" o:hr="t" fillcolor="#a0a0a0" stroked="f"/>
        </w:pict>
      </w:r>
    </w:p>
    <w:p w:rsidR="003573F4" w:rsidRDefault="003573F4" w:rsidP="003573F4">
      <w:pPr>
        <w:pStyle w:val="Heading1"/>
      </w:pPr>
      <w:bookmarkStart w:id="5" w:name="_Toc176642460"/>
      <w:r>
        <w:lastRenderedPageBreak/>
        <w:t xml:space="preserve">2. </w:t>
      </w:r>
      <w:r w:rsidRPr="003573F4">
        <w:rPr>
          <w:rStyle w:val="Heading1Char"/>
          <w:b/>
          <w:bCs/>
        </w:rPr>
        <w:t>Technical</w:t>
      </w:r>
      <w:r w:rsidRPr="003573F4">
        <w:rPr>
          <w:rStyle w:val="Heading1Char"/>
        </w:rPr>
        <w:t xml:space="preserve"> </w:t>
      </w:r>
      <w:r w:rsidRPr="003573F4">
        <w:rPr>
          <w:rStyle w:val="Heading1Char"/>
          <w:b/>
          <w:bCs/>
        </w:rPr>
        <w:t>Justification</w:t>
      </w:r>
      <w:r>
        <w:t>:</w:t>
      </w:r>
      <w:bookmarkEnd w:id="5"/>
    </w:p>
    <w:p w:rsidR="003573F4" w:rsidRDefault="002C34E6" w:rsidP="002C34E6">
      <w:pPr>
        <w:pStyle w:val="Heading2"/>
      </w:pPr>
      <w:bookmarkStart w:id="6" w:name="_Toc176642461"/>
      <w:r>
        <w:rPr>
          <w:rStyle w:val="Strong"/>
          <w:b/>
          <w:bCs w:val="0"/>
        </w:rPr>
        <w:t xml:space="preserve">2.1. </w:t>
      </w:r>
      <w:r w:rsidR="003573F4" w:rsidRPr="002C34E6">
        <w:rPr>
          <w:rStyle w:val="Strong"/>
          <w:b/>
          <w:bCs w:val="0"/>
        </w:rPr>
        <w:t>Technologies</w:t>
      </w:r>
      <w:r w:rsidR="003573F4">
        <w:rPr>
          <w:rStyle w:val="Strong"/>
        </w:rPr>
        <w:t xml:space="preserve">, </w:t>
      </w:r>
      <w:r w:rsidR="003573F4" w:rsidRPr="002C34E6">
        <w:rPr>
          <w:rStyle w:val="Strong"/>
          <w:b/>
          <w:bCs w:val="0"/>
        </w:rPr>
        <w:t>Tools</w:t>
      </w:r>
      <w:r w:rsidR="003573F4">
        <w:rPr>
          <w:rStyle w:val="Strong"/>
        </w:rPr>
        <w:t xml:space="preserve">, </w:t>
      </w:r>
      <w:r w:rsidR="003573F4" w:rsidRPr="002C34E6">
        <w:rPr>
          <w:rStyle w:val="Strong"/>
          <w:b/>
          <w:bCs w:val="0"/>
        </w:rPr>
        <w:t>and</w:t>
      </w:r>
      <w:r w:rsidR="003573F4">
        <w:rPr>
          <w:rStyle w:val="Strong"/>
        </w:rPr>
        <w:t xml:space="preserve"> </w:t>
      </w:r>
      <w:r w:rsidR="003573F4" w:rsidRPr="002C34E6">
        <w:rPr>
          <w:rStyle w:val="Strong"/>
          <w:b/>
          <w:bCs w:val="0"/>
        </w:rPr>
        <w:t>Frameworks</w:t>
      </w:r>
      <w:bookmarkEnd w:id="6"/>
    </w:p>
    <w:p w:rsidR="0091141E" w:rsidRDefault="003573F4" w:rsidP="00A11FCA">
      <w:pPr>
        <w:pStyle w:val="Content"/>
      </w:pPr>
      <w:r>
        <w:rPr>
          <w:rStyle w:val="Strong"/>
        </w:rPr>
        <w:t>MERN Stack (MongoDB, Express, React, Node.js)</w:t>
      </w:r>
      <w:r>
        <w:t xml:space="preserve">: </w:t>
      </w:r>
    </w:p>
    <w:p w:rsidR="003573F4" w:rsidRDefault="003573F4" w:rsidP="00A11FCA">
      <w:pPr>
        <w:pStyle w:val="Content"/>
      </w:pPr>
      <w:r>
        <w:t>The MERN stack is well-suited for this project due to its flexibility, performance, and full-stack JavaScript nature. React will manage the front-end components for a responsive user interface, while Node.js and Express will handle backend logic. MongoDB will be used as the database due to its scalability and ease of integration with Node.js.</w:t>
      </w:r>
    </w:p>
    <w:p w:rsidR="00757341" w:rsidRDefault="003573F4" w:rsidP="002C34E6">
      <w:pPr>
        <w:pStyle w:val="Content"/>
      </w:pPr>
      <w:r>
        <w:rPr>
          <w:rStyle w:val="Strong"/>
        </w:rPr>
        <w:t>Tailwind CSS</w:t>
      </w:r>
      <w:r>
        <w:t xml:space="preserve">: </w:t>
      </w:r>
    </w:p>
    <w:p w:rsidR="003573F4" w:rsidRDefault="003573F4" w:rsidP="002C34E6">
      <w:pPr>
        <w:pStyle w:val="Content"/>
      </w:pPr>
      <w:r>
        <w:t>For fast, responsive, and modern UI design.</w:t>
      </w:r>
    </w:p>
    <w:p w:rsidR="00757341" w:rsidRDefault="003573F4" w:rsidP="002C34E6">
      <w:pPr>
        <w:pStyle w:val="Content"/>
      </w:pPr>
      <w:r>
        <w:rPr>
          <w:rStyle w:val="Strong"/>
        </w:rPr>
        <w:t>REST APIs</w:t>
      </w:r>
      <w:r>
        <w:t>:</w:t>
      </w:r>
    </w:p>
    <w:p w:rsidR="003573F4" w:rsidRDefault="003573F4" w:rsidP="002C34E6">
      <w:pPr>
        <w:pStyle w:val="Content"/>
      </w:pPr>
      <w:r>
        <w:t xml:space="preserve"> To facilitate communication between the front-end and back-end.</w:t>
      </w:r>
    </w:p>
    <w:p w:rsidR="00757341" w:rsidRDefault="003573F4" w:rsidP="002C34E6">
      <w:pPr>
        <w:pStyle w:val="Content"/>
      </w:pPr>
      <w:r>
        <w:rPr>
          <w:rStyle w:val="Strong"/>
        </w:rPr>
        <w:t>JWT (JSON Web Tokens)</w:t>
      </w:r>
      <w:r>
        <w:t xml:space="preserve">: </w:t>
      </w:r>
    </w:p>
    <w:p w:rsidR="003573F4" w:rsidRDefault="003573F4" w:rsidP="002C34E6">
      <w:pPr>
        <w:pStyle w:val="Content"/>
      </w:pPr>
      <w:r>
        <w:t>For secure authentication.</w:t>
      </w:r>
    </w:p>
    <w:p w:rsidR="003573F4" w:rsidRDefault="003573F4" w:rsidP="002C34E6">
      <w:pPr>
        <w:pStyle w:val="Content"/>
      </w:pPr>
    </w:p>
    <w:p w:rsidR="00A11FCA" w:rsidRDefault="00A11FCA" w:rsidP="002C34E6">
      <w:pPr>
        <w:pStyle w:val="Content"/>
      </w:pPr>
    </w:p>
    <w:p w:rsidR="0091141E" w:rsidRDefault="00A11FCA" w:rsidP="00757341">
      <w:pPr>
        <w:pStyle w:val="Content"/>
        <w:jc w:val="left"/>
        <w:rPr>
          <w:rStyle w:val="Heading2Char"/>
        </w:rPr>
      </w:pPr>
      <w:bookmarkStart w:id="7" w:name="_Toc176642462"/>
      <w:r w:rsidRPr="00A11FCA">
        <w:rPr>
          <w:rStyle w:val="Heading2Char"/>
        </w:rPr>
        <w:t xml:space="preserve">2.2. </w:t>
      </w:r>
      <w:r w:rsidR="003573F4" w:rsidRPr="00757341">
        <w:rPr>
          <w:rStyle w:val="Heading2Char"/>
        </w:rPr>
        <w:t>Schema</w:t>
      </w:r>
      <w:r w:rsidRPr="00757341">
        <w:rPr>
          <w:rStyle w:val="Heading2Char"/>
        </w:rPr>
        <w:t xml:space="preserve"> </w:t>
      </w:r>
      <w:r w:rsidR="003573F4" w:rsidRPr="00757341">
        <w:rPr>
          <w:rStyle w:val="Heading2Char"/>
        </w:rPr>
        <w:t>Design</w:t>
      </w:r>
      <w:r w:rsidRPr="00757341">
        <w:rPr>
          <w:rStyle w:val="Heading2Char"/>
        </w:rPr>
        <w:t xml:space="preserve"> </w:t>
      </w:r>
      <w:r w:rsidR="003573F4" w:rsidRPr="00757341">
        <w:rPr>
          <w:rStyle w:val="Heading2Char"/>
        </w:rPr>
        <w:t>Considerations</w:t>
      </w:r>
      <w:bookmarkEnd w:id="7"/>
    </w:p>
    <w:p w:rsidR="0091141E" w:rsidRDefault="0091141E" w:rsidP="0091141E">
      <w:pPr>
        <w:pStyle w:val="Content"/>
        <w:jc w:val="center"/>
        <w:rPr>
          <w:rStyle w:val="Heading2Char"/>
        </w:rPr>
      </w:pPr>
    </w:p>
    <w:p w:rsidR="00FF47F5" w:rsidRDefault="003573F4" w:rsidP="00FF47F5">
      <w:pPr>
        <w:pStyle w:val="Content"/>
        <w:jc w:val="left"/>
      </w:pPr>
      <w:r w:rsidRPr="00A11FCA">
        <w:rPr>
          <w:rStyle w:val="Heading2Char"/>
        </w:rPr>
        <w:br/>
      </w:r>
      <w:r>
        <w:t>In MongoDB, the schema will be structured to optimize data retrieval and storage. Key collections will include:</w:t>
      </w:r>
    </w:p>
    <w:p w:rsidR="000315EE" w:rsidRDefault="000315EE" w:rsidP="000315EE">
      <w:pPr>
        <w:pStyle w:val="Content"/>
        <w:jc w:val="left"/>
        <w:rPr>
          <w:rStyle w:val="ContentChar"/>
          <w:b/>
          <w:bCs/>
        </w:rPr>
      </w:pPr>
      <w:bookmarkStart w:id="8" w:name="_Toc176642127"/>
    </w:p>
    <w:p w:rsidR="0091141E" w:rsidRPr="000315EE" w:rsidRDefault="000315EE" w:rsidP="000315EE">
      <w:pPr>
        <w:pStyle w:val="Content"/>
        <w:numPr>
          <w:ilvl w:val="0"/>
          <w:numId w:val="13"/>
        </w:numPr>
      </w:pPr>
      <w:r w:rsidRPr="000315EE">
        <w:rPr>
          <w:rStyle w:val="ContentChar"/>
          <w:b/>
          <w:bCs/>
        </w:rPr>
        <w:t>userModel</w:t>
      </w:r>
      <w:r w:rsidR="003573F4" w:rsidRPr="000315EE">
        <w:rPr>
          <w:rStyle w:val="ContentChar"/>
        </w:rPr>
        <w:t>: Storing customer and restaurant owner data.</w:t>
      </w:r>
      <w:bookmarkEnd w:id="8"/>
    </w:p>
    <w:p w:rsidR="0091141E" w:rsidRPr="000315EE" w:rsidRDefault="0091141E" w:rsidP="000315EE">
      <w:pPr>
        <w:pStyle w:val="Content"/>
        <w:numPr>
          <w:ilvl w:val="0"/>
          <w:numId w:val="13"/>
        </w:numPr>
      </w:pPr>
      <w:r w:rsidRPr="000315EE">
        <w:rPr>
          <w:b/>
          <w:bCs/>
        </w:rPr>
        <w:t>profilemodel</w:t>
      </w:r>
      <w:r w:rsidRPr="000315EE">
        <w:t>:</w:t>
      </w:r>
      <w:r w:rsidR="00757341" w:rsidRPr="000315EE">
        <w:t xml:space="preserve"> creating a profile of a cutomer after loggin</w:t>
      </w:r>
      <w:r w:rsidR="00FF47F5" w:rsidRPr="000315EE">
        <w:t>g the application.</w:t>
      </w:r>
      <w:r w:rsidR="00757341" w:rsidRPr="000315EE">
        <w:t xml:space="preserve"> </w:t>
      </w:r>
    </w:p>
    <w:p w:rsidR="0091141E" w:rsidRPr="000315EE" w:rsidRDefault="00FF47F5" w:rsidP="000315EE">
      <w:pPr>
        <w:pStyle w:val="Content"/>
        <w:numPr>
          <w:ilvl w:val="0"/>
          <w:numId w:val="13"/>
        </w:numPr>
      </w:pPr>
      <w:r w:rsidRPr="000315EE">
        <w:rPr>
          <w:rStyle w:val="Strong"/>
        </w:rPr>
        <w:t>foodModel</w:t>
      </w:r>
      <w:r w:rsidRPr="000315EE">
        <w:t>:</w:t>
      </w:r>
      <w:r w:rsidR="00757341" w:rsidRPr="000315EE">
        <w:t xml:space="preserve"> to store te data of food</w:t>
      </w:r>
      <w:r w:rsidRPr="000315EE">
        <w:t>’s name, descriptins</w:t>
      </w:r>
    </w:p>
    <w:p w:rsidR="003573F4" w:rsidRPr="000315EE" w:rsidRDefault="003573F4" w:rsidP="000315EE">
      <w:pPr>
        <w:pStyle w:val="Content"/>
        <w:numPr>
          <w:ilvl w:val="0"/>
          <w:numId w:val="13"/>
        </w:numPr>
      </w:pPr>
      <w:r w:rsidRPr="000315EE">
        <w:rPr>
          <w:rStyle w:val="Strong"/>
        </w:rPr>
        <w:t>Restaurants</w:t>
      </w:r>
      <w:r w:rsidR="000315EE">
        <w:rPr>
          <w:rStyle w:val="Strong"/>
        </w:rPr>
        <w:t>M</w:t>
      </w:r>
      <w:r w:rsidR="00757341" w:rsidRPr="000315EE">
        <w:rPr>
          <w:rStyle w:val="Strong"/>
        </w:rPr>
        <w:t>odel</w:t>
      </w:r>
      <w:r w:rsidRPr="000315EE">
        <w:t>: Storing restaurant details, menus, and related information.</w:t>
      </w:r>
    </w:p>
    <w:p w:rsidR="003573F4" w:rsidRPr="000315EE" w:rsidRDefault="003573F4" w:rsidP="000315EE">
      <w:pPr>
        <w:pStyle w:val="Content"/>
        <w:numPr>
          <w:ilvl w:val="0"/>
          <w:numId w:val="13"/>
        </w:numPr>
      </w:pPr>
      <w:r w:rsidRPr="000315EE">
        <w:rPr>
          <w:rStyle w:val="Strong"/>
        </w:rPr>
        <w:t>Orders</w:t>
      </w:r>
      <w:r w:rsidR="000315EE">
        <w:rPr>
          <w:rStyle w:val="Strong"/>
        </w:rPr>
        <w:t>M</w:t>
      </w:r>
      <w:r w:rsidR="00757341" w:rsidRPr="000315EE">
        <w:rPr>
          <w:rStyle w:val="Strong"/>
        </w:rPr>
        <w:t>odel</w:t>
      </w:r>
      <w:r w:rsidRPr="000315EE">
        <w:t>: Tracking customer orders with status updates.</w:t>
      </w:r>
    </w:p>
    <w:p w:rsidR="00757341" w:rsidRPr="000315EE" w:rsidRDefault="00757341" w:rsidP="000315EE">
      <w:pPr>
        <w:pStyle w:val="Content"/>
        <w:numPr>
          <w:ilvl w:val="0"/>
          <w:numId w:val="13"/>
        </w:numPr>
        <w:rPr>
          <w:rStyle w:val="Strong"/>
          <w:b w:val="0"/>
          <w:bCs w:val="0"/>
        </w:rPr>
      </w:pPr>
      <w:r w:rsidRPr="000315EE">
        <w:rPr>
          <w:rStyle w:val="Strong"/>
        </w:rPr>
        <w:t>DeliveryBoy</w:t>
      </w:r>
      <w:r w:rsidR="000315EE">
        <w:rPr>
          <w:rStyle w:val="Strong"/>
        </w:rPr>
        <w:t>M</w:t>
      </w:r>
      <w:r w:rsidRPr="000315EE">
        <w:rPr>
          <w:rStyle w:val="Strong"/>
        </w:rPr>
        <w:t>odel</w:t>
      </w:r>
      <w:r w:rsidRPr="000315EE">
        <w:rPr>
          <w:rStyle w:val="Strong"/>
          <w:b w:val="0"/>
          <w:bCs w:val="0"/>
        </w:rPr>
        <w:t>:</w:t>
      </w:r>
      <w:r w:rsidR="00FF47F5" w:rsidRPr="000315EE">
        <w:rPr>
          <w:rStyle w:val="Strong"/>
          <w:b w:val="0"/>
          <w:bCs w:val="0"/>
        </w:rPr>
        <w:t xml:space="preserve"> storing info about delivary boy with his availablity status.</w:t>
      </w:r>
    </w:p>
    <w:p w:rsidR="003573F4" w:rsidRPr="000315EE" w:rsidRDefault="003573F4" w:rsidP="000315EE">
      <w:pPr>
        <w:pStyle w:val="Content"/>
        <w:numPr>
          <w:ilvl w:val="0"/>
          <w:numId w:val="13"/>
        </w:numPr>
      </w:pPr>
      <w:r w:rsidRPr="000315EE">
        <w:rPr>
          <w:rStyle w:val="Strong"/>
        </w:rPr>
        <w:t>Reviews</w:t>
      </w:r>
      <w:r w:rsidR="000315EE" w:rsidRPr="000315EE">
        <w:rPr>
          <w:rStyle w:val="Strong"/>
        </w:rPr>
        <w:t>M</w:t>
      </w:r>
      <w:r w:rsidR="00757341" w:rsidRPr="000315EE">
        <w:rPr>
          <w:rStyle w:val="Strong"/>
        </w:rPr>
        <w:t>odel</w:t>
      </w:r>
      <w:r w:rsidRPr="000315EE">
        <w:t>: Storing ratings and customer feedback.</w:t>
      </w:r>
    </w:p>
    <w:p w:rsidR="003573F4" w:rsidRDefault="003573F4" w:rsidP="003573F4">
      <w:pPr>
        <w:pStyle w:val="NormalWeb"/>
      </w:pPr>
      <w:r>
        <w:t xml:space="preserve">For example, the </w:t>
      </w:r>
      <w:r>
        <w:rPr>
          <w:rStyle w:val="HTMLCode"/>
        </w:rPr>
        <w:t>Orders</w:t>
      </w:r>
      <w:r>
        <w:t xml:space="preserve"> collection will use references to the </w:t>
      </w:r>
      <w:r>
        <w:rPr>
          <w:rStyle w:val="HTMLCode"/>
        </w:rPr>
        <w:t>Users</w:t>
      </w:r>
      <w:r>
        <w:t xml:space="preserve"> and </w:t>
      </w:r>
      <w:r>
        <w:rPr>
          <w:rStyle w:val="HTMLCode"/>
        </w:rPr>
        <w:t>Restaurants</w:t>
      </w:r>
      <w:r>
        <w:t xml:space="preserve"> collections to minimize redundancy and optimize lookups. This schema design will also make it easier to scale the platform and manage data relationships efficiently.</w:t>
      </w:r>
      <w:r w:rsidR="00FF47F5">
        <w:t xml:space="preserve"> Similary there are other model also takes references from each other for maintaining maximum optimizaation.</w:t>
      </w:r>
    </w:p>
    <w:p w:rsidR="003573F4" w:rsidRPr="00A11FCA" w:rsidRDefault="00A11FCA" w:rsidP="000315EE">
      <w:pPr>
        <w:pStyle w:val="Heading2"/>
      </w:pPr>
      <w:bookmarkStart w:id="9" w:name="_Toc176642463"/>
      <w:r>
        <w:rPr>
          <w:rStyle w:val="Strong"/>
          <w:b/>
          <w:bCs w:val="0"/>
        </w:rPr>
        <w:t xml:space="preserve">2.3 </w:t>
      </w:r>
      <w:r w:rsidR="003573F4" w:rsidRPr="00A11FCA">
        <w:rPr>
          <w:rStyle w:val="Strong"/>
          <w:b/>
          <w:bCs w:val="0"/>
        </w:rPr>
        <w:t xml:space="preserve">User </w:t>
      </w:r>
      <w:r w:rsidR="003573F4" w:rsidRPr="000315EE">
        <w:rPr>
          <w:rStyle w:val="Strong"/>
          <w:b/>
          <w:bCs w:val="0"/>
        </w:rPr>
        <w:t>Interactions</w:t>
      </w:r>
      <w:bookmarkEnd w:id="9"/>
    </w:p>
    <w:p w:rsidR="003573F4" w:rsidRDefault="003573F4" w:rsidP="00A11FCA">
      <w:pPr>
        <w:pStyle w:val="Content"/>
      </w:pPr>
      <w:r>
        <w:rPr>
          <w:rStyle w:val="Strong"/>
        </w:rPr>
        <w:t>Customers</w:t>
      </w:r>
      <w:r>
        <w:t>: Users will browse the restaurant listings and menus stored in MongoDB, place orders, and receive real-time updates. MongoDB’s flexible schema makes it easy to store varying menu items and special promotions.</w:t>
      </w:r>
    </w:p>
    <w:p w:rsidR="003573F4" w:rsidRDefault="003573F4" w:rsidP="00A11FCA">
      <w:pPr>
        <w:pStyle w:val="Content"/>
      </w:pPr>
      <w:r>
        <w:rPr>
          <w:rStyle w:val="Strong"/>
        </w:rPr>
        <w:t>Restaurant Owners</w:t>
      </w:r>
      <w:r>
        <w:t xml:space="preserve">: Restaurant managers will interact with the system to update their listings and manage orders. The MongoDB relationships between </w:t>
      </w:r>
      <w:r>
        <w:rPr>
          <w:rStyle w:val="HTMLCode"/>
          <w:rFonts w:eastAsiaTheme="minorEastAsia"/>
        </w:rPr>
        <w:t>Orders</w:t>
      </w:r>
      <w:r>
        <w:t xml:space="preserve"> and </w:t>
      </w:r>
      <w:r>
        <w:rPr>
          <w:rStyle w:val="HTMLCode"/>
          <w:rFonts w:eastAsiaTheme="minorEastAsia"/>
        </w:rPr>
        <w:t>Restaurants</w:t>
      </w:r>
      <w:r>
        <w:t xml:space="preserve"> will ensure that only relevant data is displayed to each restaurant.</w:t>
      </w:r>
    </w:p>
    <w:p w:rsidR="003573F4" w:rsidRDefault="003573F4" w:rsidP="00A11FCA">
      <w:pPr>
        <w:pStyle w:val="Content"/>
      </w:pPr>
      <w:r>
        <w:rPr>
          <w:rStyle w:val="Strong"/>
        </w:rPr>
        <w:t>Admins</w:t>
      </w:r>
      <w:r>
        <w:t>: Admins will manage users, restaurants, and orders through a dashboard that interacts directly with the MongoDB collections, enabling efficient content management and user administration.</w:t>
      </w:r>
    </w:p>
    <w:p w:rsidR="003573F4" w:rsidRDefault="008C2802" w:rsidP="003573F4">
      <w:r>
        <w:pict>
          <v:rect id="_x0000_i1026" style="width:0;height:1.5pt" o:hralign="center" o:hrstd="t" o:hr="t" fillcolor="#a0a0a0" stroked="f"/>
        </w:pict>
      </w:r>
    </w:p>
    <w:p w:rsidR="003573F4" w:rsidRDefault="003573F4" w:rsidP="002C34E6">
      <w:pPr>
        <w:pStyle w:val="Heading1"/>
      </w:pPr>
      <w:bookmarkStart w:id="10" w:name="_Toc176642464"/>
      <w:r>
        <w:lastRenderedPageBreak/>
        <w:t>3. Expected Challenges and Solutions</w:t>
      </w:r>
      <w:bookmarkEnd w:id="10"/>
    </w:p>
    <w:p w:rsidR="003573F4" w:rsidRDefault="00A11FCA" w:rsidP="00A11FCA">
      <w:pPr>
        <w:pStyle w:val="Heading2"/>
      </w:pPr>
      <w:bookmarkStart w:id="11" w:name="_Toc176642465"/>
      <w:r>
        <w:rPr>
          <w:rStyle w:val="Strong"/>
          <w:b/>
          <w:bCs w:val="0"/>
        </w:rPr>
        <w:t xml:space="preserve">3.1. </w:t>
      </w:r>
      <w:r w:rsidR="003573F4" w:rsidRPr="00FF47F5">
        <w:t>Potential Challenges</w:t>
      </w:r>
      <w:bookmarkEnd w:id="11"/>
    </w:p>
    <w:p w:rsidR="003573F4" w:rsidRDefault="003573F4" w:rsidP="00A11FCA">
      <w:pPr>
        <w:pStyle w:val="Content"/>
      </w:pPr>
      <w:r>
        <w:rPr>
          <w:rStyle w:val="Strong"/>
        </w:rPr>
        <w:t>Scalability</w:t>
      </w:r>
      <w:r>
        <w:t>: Handling increasing numbers of users, restaurants, and orders as the platform grows.</w:t>
      </w:r>
    </w:p>
    <w:p w:rsidR="003573F4" w:rsidRDefault="003573F4" w:rsidP="00A11FCA">
      <w:pPr>
        <w:pStyle w:val="Content"/>
      </w:pPr>
      <w:r>
        <w:rPr>
          <w:rStyle w:val="Strong"/>
        </w:rPr>
        <w:t>Real-Time Updates</w:t>
      </w:r>
      <w:r>
        <w:t>: Implementing real-time order tracking and delivery status.</w:t>
      </w:r>
    </w:p>
    <w:p w:rsidR="003573F4" w:rsidRDefault="003573F4" w:rsidP="00A11FCA">
      <w:pPr>
        <w:pStyle w:val="Content"/>
      </w:pPr>
      <w:r>
        <w:rPr>
          <w:rStyle w:val="Strong"/>
        </w:rPr>
        <w:t>Data Consistency</w:t>
      </w:r>
      <w:r>
        <w:t>: Ensuring that orders are accurately processed and tracked across different system components.</w:t>
      </w:r>
    </w:p>
    <w:p w:rsidR="003573F4" w:rsidRDefault="003573F4" w:rsidP="00A11FCA">
      <w:pPr>
        <w:pStyle w:val="Content"/>
      </w:pPr>
      <w:r>
        <w:rPr>
          <w:rStyle w:val="Strong"/>
        </w:rPr>
        <w:t>Security</w:t>
      </w:r>
      <w:r>
        <w:t>: Protecting user information, particularly payment data and personal details.</w:t>
      </w:r>
    </w:p>
    <w:p w:rsidR="003573F4" w:rsidRDefault="003573F4" w:rsidP="00A11FCA">
      <w:pPr>
        <w:pStyle w:val="Content"/>
      </w:pPr>
      <w:r>
        <w:rPr>
          <w:rStyle w:val="Strong"/>
        </w:rPr>
        <w:t>Cross-Platform Performance</w:t>
      </w:r>
      <w:r>
        <w:t>: Ensuring that the site performs well on all devices, including mobile and desktop.</w:t>
      </w:r>
    </w:p>
    <w:p w:rsidR="00FF47F5" w:rsidRDefault="00FF47F5" w:rsidP="00A11FCA">
      <w:pPr>
        <w:pStyle w:val="Content"/>
      </w:pPr>
    </w:p>
    <w:p w:rsidR="003573F4" w:rsidRPr="00A11FCA" w:rsidRDefault="00A11FCA" w:rsidP="00A11FCA">
      <w:pPr>
        <w:pStyle w:val="Heading2"/>
      </w:pPr>
      <w:bookmarkStart w:id="12" w:name="_Toc176642466"/>
      <w:r>
        <w:rPr>
          <w:rStyle w:val="Strong"/>
          <w:b/>
          <w:bCs w:val="0"/>
        </w:rPr>
        <w:t xml:space="preserve">3.2. </w:t>
      </w:r>
      <w:r w:rsidR="003573F4" w:rsidRPr="00FF47F5">
        <w:t>Proposed Solutions</w:t>
      </w:r>
      <w:bookmarkEnd w:id="12"/>
    </w:p>
    <w:p w:rsidR="003573F4" w:rsidRDefault="003573F4" w:rsidP="00A11FCA">
      <w:pPr>
        <w:pStyle w:val="Content"/>
      </w:pPr>
      <w:r>
        <w:rPr>
          <w:rStyle w:val="Strong"/>
        </w:rPr>
        <w:t>Database Sharding</w:t>
      </w:r>
      <w:r>
        <w:t>: MongoDB’s sharding capabilities can be employed to scale the platform as it grows.</w:t>
      </w:r>
    </w:p>
    <w:p w:rsidR="003573F4" w:rsidRDefault="003573F4" w:rsidP="00A11FCA">
      <w:pPr>
        <w:pStyle w:val="Content"/>
      </w:pPr>
      <w:r>
        <w:rPr>
          <w:rStyle w:val="Strong"/>
        </w:rPr>
        <w:t>WebSockets</w:t>
      </w:r>
      <w:r>
        <w:t>: Implementing WebSockets for real-time communication, allowing users to track their orders live without needing to refresh the page.</w:t>
      </w:r>
    </w:p>
    <w:p w:rsidR="003573F4" w:rsidRDefault="003573F4" w:rsidP="00A11FCA">
      <w:pPr>
        <w:pStyle w:val="Content"/>
      </w:pPr>
      <w:r>
        <w:rPr>
          <w:rStyle w:val="Strong"/>
        </w:rPr>
        <w:t>ACID Transactions</w:t>
      </w:r>
      <w:r>
        <w:t>: For critical processes like order confirmation and payment, MongoDB’s multi-document ACID transactions can be used to ensure data consistency.</w:t>
      </w:r>
    </w:p>
    <w:p w:rsidR="003573F4" w:rsidRDefault="003573F4" w:rsidP="00A11FCA">
      <w:pPr>
        <w:pStyle w:val="Content"/>
      </w:pPr>
      <w:r>
        <w:rPr>
          <w:rStyle w:val="Strong"/>
        </w:rPr>
        <w:t>Secure Payment and Data Handling</w:t>
      </w:r>
      <w:r>
        <w:t>: Integrating HTTPS, JWT for user authentication, and the Stripe API for secure payments will mitigate security risks.</w:t>
      </w:r>
    </w:p>
    <w:p w:rsidR="003573F4" w:rsidRDefault="003573F4" w:rsidP="00A11FCA">
      <w:pPr>
        <w:pStyle w:val="Content"/>
      </w:pPr>
      <w:r>
        <w:rPr>
          <w:rStyle w:val="Strong"/>
        </w:rPr>
        <w:t>Responsive Design and Caching</w:t>
      </w:r>
      <w:r>
        <w:t>: Tailwind CSS will ensure the site is fully responsive, while caching mechanisms like Redis will optimize performance across devices.</w:t>
      </w:r>
    </w:p>
    <w:p w:rsidR="003573F4" w:rsidRDefault="008C2802" w:rsidP="003573F4">
      <w:r>
        <w:pict>
          <v:rect id="_x0000_i1027" style="width:0;height:1.5pt" o:hralign="center" o:hrstd="t" o:hr="t" fillcolor="#a0a0a0" stroked="f"/>
        </w:pict>
      </w:r>
    </w:p>
    <w:p w:rsidR="003573F4" w:rsidRDefault="003573F4" w:rsidP="00A11FCA">
      <w:pPr>
        <w:pStyle w:val="Heading1"/>
      </w:pPr>
      <w:bookmarkStart w:id="13" w:name="_Toc176642467"/>
      <w:r>
        <w:t>4. Expected Outcomes and Benefits</w:t>
      </w:r>
      <w:bookmarkEnd w:id="13"/>
    </w:p>
    <w:p w:rsidR="00A11FCA" w:rsidRDefault="00A11FCA" w:rsidP="00A11FCA">
      <w:pPr>
        <w:pStyle w:val="Heading1"/>
      </w:pPr>
    </w:p>
    <w:p w:rsidR="003573F4" w:rsidRPr="00A11FCA" w:rsidRDefault="00A11FCA" w:rsidP="00A11FCA">
      <w:pPr>
        <w:pStyle w:val="Heading2"/>
      </w:pPr>
      <w:bookmarkStart w:id="14" w:name="_Toc176642468"/>
      <w:r>
        <w:rPr>
          <w:rStyle w:val="Strong"/>
          <w:b/>
          <w:bCs w:val="0"/>
        </w:rPr>
        <w:t xml:space="preserve">4.1. </w:t>
      </w:r>
      <w:r w:rsidR="003573F4" w:rsidRPr="00A11FCA">
        <w:rPr>
          <w:rStyle w:val="Strong"/>
          <w:b/>
          <w:bCs w:val="0"/>
        </w:rPr>
        <w:t>Impact on Target Audience</w:t>
      </w:r>
      <w:bookmarkEnd w:id="14"/>
    </w:p>
    <w:p w:rsidR="003573F4" w:rsidRDefault="003573F4" w:rsidP="00A11FCA">
      <w:pPr>
        <w:pStyle w:val="Content"/>
      </w:pPr>
      <w:r>
        <w:rPr>
          <w:rStyle w:val="Strong"/>
        </w:rPr>
        <w:t>Convenience</w:t>
      </w:r>
      <w:r>
        <w:t>: Ekhana will offer users a seamless way to order food from a variety of restaurants, saving them time and effort.</w:t>
      </w:r>
    </w:p>
    <w:p w:rsidR="003573F4" w:rsidRDefault="003573F4" w:rsidP="00A11FCA">
      <w:pPr>
        <w:pStyle w:val="Content"/>
      </w:pPr>
      <w:r>
        <w:rPr>
          <w:rStyle w:val="Strong"/>
        </w:rPr>
        <w:t>Access to Local Eateries</w:t>
      </w:r>
      <w:r>
        <w:t>: Smaller restaurants will benefit from increased exposure and the ability to offer delivery without needing their own infrastructure.</w:t>
      </w:r>
    </w:p>
    <w:p w:rsidR="003573F4" w:rsidRDefault="003573F4" w:rsidP="00A11FCA">
      <w:pPr>
        <w:pStyle w:val="Content"/>
      </w:pPr>
      <w:r>
        <w:rPr>
          <w:rStyle w:val="Strong"/>
        </w:rPr>
        <w:t>Transparency</w:t>
      </w:r>
      <w:r>
        <w:t>: Real-time order tracking will give users a sense of control and assurance, improving trust in the platform.</w:t>
      </w:r>
    </w:p>
    <w:p w:rsidR="003573F4" w:rsidRDefault="003573F4" w:rsidP="00A11FCA">
      <w:pPr>
        <w:pStyle w:val="Content"/>
      </w:pPr>
      <w:r>
        <w:rPr>
          <w:rStyle w:val="Strong"/>
        </w:rPr>
        <w:t>Customer Feedback</w:t>
      </w:r>
      <w:r>
        <w:t>: The review and rating system will help users make informed decisions and provide valuable feedback to restaurants.</w:t>
      </w:r>
    </w:p>
    <w:p w:rsidR="00A11FCA" w:rsidRDefault="00A11FCA" w:rsidP="00A11FCA">
      <w:pPr>
        <w:pStyle w:val="Content"/>
      </w:pPr>
    </w:p>
    <w:p w:rsidR="00640C80" w:rsidRDefault="00640C80" w:rsidP="00A11FCA">
      <w:pPr>
        <w:pStyle w:val="Content"/>
      </w:pPr>
    </w:p>
    <w:p w:rsidR="00640C80" w:rsidRDefault="00640C80" w:rsidP="00A11FCA">
      <w:pPr>
        <w:pStyle w:val="Content"/>
      </w:pPr>
    </w:p>
    <w:p w:rsidR="00640C80" w:rsidRDefault="00640C80" w:rsidP="00A11FCA">
      <w:pPr>
        <w:pStyle w:val="Content"/>
      </w:pPr>
    </w:p>
    <w:p w:rsidR="00640C80" w:rsidRDefault="00640C80" w:rsidP="00A11FCA">
      <w:pPr>
        <w:pStyle w:val="Content"/>
      </w:pPr>
    </w:p>
    <w:p w:rsidR="00A11FCA" w:rsidRDefault="00A11FCA" w:rsidP="00A11FCA">
      <w:pPr>
        <w:pStyle w:val="Heading2"/>
      </w:pPr>
      <w:bookmarkStart w:id="15" w:name="_Toc176642469"/>
      <w:r w:rsidRPr="00A11FCA">
        <w:lastRenderedPageBreak/>
        <w:t xml:space="preserve">4.2 </w:t>
      </w:r>
      <w:r w:rsidR="003573F4" w:rsidRPr="00A11FCA">
        <w:t>Learning Objectives</w:t>
      </w:r>
      <w:bookmarkEnd w:id="15"/>
    </w:p>
    <w:p w:rsidR="003573F4" w:rsidRPr="00640C80" w:rsidRDefault="003573F4" w:rsidP="00640C80">
      <w:pPr>
        <w:pStyle w:val="Content"/>
        <w:rPr>
          <w:b/>
          <w:bCs/>
        </w:rPr>
      </w:pPr>
      <w:r>
        <w:br/>
      </w:r>
      <w:r w:rsidRPr="00640C80">
        <w:rPr>
          <w:b/>
          <w:bCs/>
        </w:rPr>
        <w:t>By completing this project, I aim to achieve the following:</w:t>
      </w:r>
    </w:p>
    <w:p w:rsidR="003573F4" w:rsidRDefault="003573F4" w:rsidP="00A11FCA">
      <w:pPr>
        <w:pStyle w:val="Content"/>
      </w:pPr>
      <w:r>
        <w:rPr>
          <w:rStyle w:val="Strong"/>
        </w:rPr>
        <w:t>Technical Skills</w:t>
      </w:r>
      <w:r>
        <w:t>: Gain expertise in full-stack web development using the MERN stack, real-time features, and database optimization.</w:t>
      </w:r>
    </w:p>
    <w:p w:rsidR="003573F4" w:rsidRDefault="003573F4" w:rsidP="00A11FCA">
      <w:pPr>
        <w:pStyle w:val="Content"/>
      </w:pPr>
      <w:r>
        <w:rPr>
          <w:rStyle w:val="Strong"/>
        </w:rPr>
        <w:t>User Experience (UX) Design</w:t>
      </w:r>
      <w:r>
        <w:t>: Learn to design user-friendly interfaces and build intuitive, responsive applications.</w:t>
      </w:r>
    </w:p>
    <w:p w:rsidR="003573F4" w:rsidRDefault="003573F4" w:rsidP="00A11FCA">
      <w:pPr>
        <w:pStyle w:val="Content"/>
      </w:pPr>
      <w:r>
        <w:rPr>
          <w:rStyle w:val="Strong"/>
        </w:rPr>
        <w:t>Backend Development</w:t>
      </w:r>
      <w:r>
        <w:t>: Improve my ability to design efficient database schemas, handle complex data relationships, and implement secure, scalable REST APIs.</w:t>
      </w:r>
    </w:p>
    <w:p w:rsidR="003573F4" w:rsidRDefault="003573F4" w:rsidP="00A11FCA">
      <w:pPr>
        <w:pStyle w:val="Content"/>
      </w:pPr>
      <w:r>
        <w:rPr>
          <w:rStyle w:val="Strong"/>
        </w:rPr>
        <w:t>Professional Skills</w:t>
      </w:r>
      <w:r>
        <w:t>: Enhance problem-solving skills and develop a deeper understanding of how to approach complex project requirements, from technical solutions to user experience considerations.</w:t>
      </w:r>
    </w:p>
    <w:p w:rsidR="003573F4" w:rsidRDefault="008C2802" w:rsidP="003573F4">
      <w:r>
        <w:pict>
          <v:rect id="_x0000_i1028" style="width:0;height:1.5pt" o:hralign="center" o:hrstd="t" o:hr="t" fillcolor="#a0a0a0" stroked="f"/>
        </w:pict>
      </w:r>
    </w:p>
    <w:p w:rsidR="00A11FCA" w:rsidRDefault="00A11FCA" w:rsidP="00A11FCA">
      <w:pPr>
        <w:pStyle w:val="Heading1"/>
      </w:pPr>
    </w:p>
    <w:p w:rsidR="003573F4" w:rsidRDefault="00A11FCA" w:rsidP="00A11FCA">
      <w:pPr>
        <w:pStyle w:val="Heading1"/>
      </w:pPr>
      <w:bookmarkStart w:id="16" w:name="_Toc176642470"/>
      <w:r>
        <w:t xml:space="preserve">5. </w:t>
      </w:r>
      <w:r w:rsidR="003573F4">
        <w:t>Conclusion</w:t>
      </w:r>
      <w:bookmarkEnd w:id="16"/>
    </w:p>
    <w:p w:rsidR="0087605E" w:rsidRPr="00A11FCA" w:rsidRDefault="003573F4" w:rsidP="00A11FCA">
      <w:pPr>
        <w:pStyle w:val="Content"/>
      </w:pPr>
      <w:r>
        <w:t xml:space="preserve">This proposal outlines the detailed plan for the development of </w:t>
      </w:r>
      <w:r>
        <w:rPr>
          <w:rStyle w:val="Strong"/>
        </w:rPr>
        <w:t>Ekhana</w:t>
      </w:r>
      <w:r>
        <w:t>, an online food delivery platform designed to offer users a seamless experience while supporting local restaurants. Through this project, I expect to tackle challenging technical issues and create a robust, scalable system that will benefit both users and restaurant owners.</w:t>
      </w:r>
    </w:p>
    <w:sectPr w:rsidR="0087605E" w:rsidRPr="00A11FC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802" w:rsidRDefault="008C2802">
      <w:r>
        <w:separator/>
      </w:r>
    </w:p>
    <w:p w:rsidR="008C2802" w:rsidRDefault="008C2802"/>
  </w:endnote>
  <w:endnote w:type="continuationSeparator" w:id="0">
    <w:p w:rsidR="008C2802" w:rsidRDefault="008C2802">
      <w:r>
        <w:continuationSeparator/>
      </w:r>
    </w:p>
    <w:p w:rsidR="008C2802" w:rsidRDefault="008C2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802" w:rsidRDefault="008C2802">
      <w:r>
        <w:separator/>
      </w:r>
    </w:p>
    <w:p w:rsidR="008C2802" w:rsidRDefault="008C2802"/>
  </w:footnote>
  <w:footnote w:type="continuationSeparator" w:id="0">
    <w:p w:rsidR="008C2802" w:rsidRDefault="008C2802">
      <w:r>
        <w:continuationSeparator/>
      </w:r>
    </w:p>
    <w:p w:rsidR="008C2802" w:rsidRDefault="008C2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570"/>
    <w:multiLevelType w:val="multilevel"/>
    <w:tmpl w:val="FA9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0F23"/>
    <w:multiLevelType w:val="hybridMultilevel"/>
    <w:tmpl w:val="E626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0D20"/>
    <w:multiLevelType w:val="multilevel"/>
    <w:tmpl w:val="8AA8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42D7B"/>
    <w:multiLevelType w:val="multilevel"/>
    <w:tmpl w:val="0E0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A63FE"/>
    <w:multiLevelType w:val="multilevel"/>
    <w:tmpl w:val="734C9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3222482"/>
    <w:multiLevelType w:val="hybridMultilevel"/>
    <w:tmpl w:val="941C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B35C5"/>
    <w:multiLevelType w:val="multilevel"/>
    <w:tmpl w:val="054A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47281"/>
    <w:multiLevelType w:val="multilevel"/>
    <w:tmpl w:val="66E01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04B6561"/>
    <w:multiLevelType w:val="multilevel"/>
    <w:tmpl w:val="238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A65C0"/>
    <w:multiLevelType w:val="multilevel"/>
    <w:tmpl w:val="79D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E453E"/>
    <w:multiLevelType w:val="multilevel"/>
    <w:tmpl w:val="4AA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565B4"/>
    <w:multiLevelType w:val="multilevel"/>
    <w:tmpl w:val="F1B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60224"/>
    <w:multiLevelType w:val="multilevel"/>
    <w:tmpl w:val="A108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47"/>
    <w:rsid w:val="0002482E"/>
    <w:rsid w:val="000315EE"/>
    <w:rsid w:val="00050324"/>
    <w:rsid w:val="000A0150"/>
    <w:rsid w:val="000B375E"/>
    <w:rsid w:val="000E63C9"/>
    <w:rsid w:val="00130E9D"/>
    <w:rsid w:val="00142B53"/>
    <w:rsid w:val="00150A6D"/>
    <w:rsid w:val="00185B35"/>
    <w:rsid w:val="001F2BC8"/>
    <w:rsid w:val="001F5F6B"/>
    <w:rsid w:val="00243EBC"/>
    <w:rsid w:val="00246A35"/>
    <w:rsid w:val="00260F39"/>
    <w:rsid w:val="00284348"/>
    <w:rsid w:val="002C34E6"/>
    <w:rsid w:val="002F51F5"/>
    <w:rsid w:val="00312137"/>
    <w:rsid w:val="00330359"/>
    <w:rsid w:val="0033762F"/>
    <w:rsid w:val="003573F4"/>
    <w:rsid w:val="00366C7E"/>
    <w:rsid w:val="00384EA3"/>
    <w:rsid w:val="003A39A1"/>
    <w:rsid w:val="003C2191"/>
    <w:rsid w:val="003D3863"/>
    <w:rsid w:val="004110DE"/>
    <w:rsid w:val="0044085A"/>
    <w:rsid w:val="004B21A5"/>
    <w:rsid w:val="004E7AF5"/>
    <w:rsid w:val="005037F0"/>
    <w:rsid w:val="00516A86"/>
    <w:rsid w:val="005275F6"/>
    <w:rsid w:val="00572102"/>
    <w:rsid w:val="005F1BB0"/>
    <w:rsid w:val="00640C80"/>
    <w:rsid w:val="00656C4D"/>
    <w:rsid w:val="006E5716"/>
    <w:rsid w:val="00714F00"/>
    <w:rsid w:val="007302B3"/>
    <w:rsid w:val="00730733"/>
    <w:rsid w:val="00730E3A"/>
    <w:rsid w:val="00736AAF"/>
    <w:rsid w:val="00757341"/>
    <w:rsid w:val="00765B2A"/>
    <w:rsid w:val="00783A34"/>
    <w:rsid w:val="007C6B52"/>
    <w:rsid w:val="007D16C5"/>
    <w:rsid w:val="00862FE4"/>
    <w:rsid w:val="0086389A"/>
    <w:rsid w:val="0087605E"/>
    <w:rsid w:val="008B1FEE"/>
    <w:rsid w:val="008C2802"/>
    <w:rsid w:val="008D76B9"/>
    <w:rsid w:val="008E5342"/>
    <w:rsid w:val="00903C32"/>
    <w:rsid w:val="0091141E"/>
    <w:rsid w:val="00916B16"/>
    <w:rsid w:val="009173B9"/>
    <w:rsid w:val="0093335D"/>
    <w:rsid w:val="0093613E"/>
    <w:rsid w:val="00943026"/>
    <w:rsid w:val="00966B81"/>
    <w:rsid w:val="009C5B4C"/>
    <w:rsid w:val="009C7720"/>
    <w:rsid w:val="00A04DCD"/>
    <w:rsid w:val="00A11FCA"/>
    <w:rsid w:val="00A23AFA"/>
    <w:rsid w:val="00A31B3E"/>
    <w:rsid w:val="00A532F3"/>
    <w:rsid w:val="00A8489E"/>
    <w:rsid w:val="00AC29F3"/>
    <w:rsid w:val="00B231E5"/>
    <w:rsid w:val="00B47A85"/>
    <w:rsid w:val="00BC186F"/>
    <w:rsid w:val="00C02B87"/>
    <w:rsid w:val="00C4086D"/>
    <w:rsid w:val="00C761A5"/>
    <w:rsid w:val="00CA1896"/>
    <w:rsid w:val="00CB5B28"/>
    <w:rsid w:val="00CF5371"/>
    <w:rsid w:val="00D0323A"/>
    <w:rsid w:val="00D04B47"/>
    <w:rsid w:val="00D0559F"/>
    <w:rsid w:val="00D077E9"/>
    <w:rsid w:val="00D2582B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4799B"/>
    <w:rsid w:val="00F52D27"/>
    <w:rsid w:val="00F83527"/>
    <w:rsid w:val="00FD583F"/>
    <w:rsid w:val="00FD7488"/>
    <w:rsid w:val="00FF16B4"/>
    <w:rsid w:val="00FF47F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13472"/>
  <w15:docId w15:val="{BF79ACF6-E014-4265-B60D-1112996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CA"/>
    <w:pPr>
      <w:spacing w:after="0"/>
    </w:pPr>
    <w:rPr>
      <w:rFonts w:ascii="Times New Roman" w:eastAsiaTheme="minorEastAsia" w:hAnsi="Times New Roman"/>
      <w:b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2C34E6"/>
    <w:pPr>
      <w:keepNext/>
      <w:spacing w:before="240" w:after="60"/>
      <w:jc w:val="center"/>
      <w:outlineLvl w:val="0"/>
    </w:pPr>
    <w:rPr>
      <w:rFonts w:eastAsiaTheme="majorEastAsia" w:cstheme="majorBidi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57341"/>
    <w:pPr>
      <w:keepNext/>
      <w:spacing w:after="24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A11FCA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573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2C34E6"/>
    <w:rPr>
      <w:rFonts w:ascii="Times New Roman" w:eastAsiaTheme="majorEastAsia" w:hAnsi="Times New Roman" w:cstheme="majorBidi"/>
      <w:b/>
      <w:color w:val="0F0D29" w:themeColor="text1"/>
      <w:kern w:val="28"/>
      <w:sz w:val="3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757341"/>
    <w:rPr>
      <w:rFonts w:ascii="Times New Roman" w:eastAsiaTheme="majorEastAsia" w:hAnsi="Times New Roman" w:cstheme="majorBidi"/>
      <w:b/>
      <w:color w:val="0F0D29" w:themeColor="text1"/>
      <w:sz w:val="28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A11FCA"/>
    <w:pPr>
      <w:spacing w:line="240" w:lineRule="auto"/>
      <w:jc w:val="both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A11FCA"/>
    <w:rPr>
      <w:rFonts w:ascii="Times New Roman" w:eastAsiaTheme="minorEastAsia" w:hAnsi="Times New Roman"/>
      <w:color w:val="0F0D29" w:themeColor="text1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04B47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D04B47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0315EE"/>
    <w:pPr>
      <w:tabs>
        <w:tab w:val="left" w:pos="560"/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4B47"/>
    <w:rPr>
      <w:color w:val="3592C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0F39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60F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5"/>
    <w:rsid w:val="00A11FCA"/>
    <w:rPr>
      <w:rFonts w:ascii="Times New Roman" w:eastAsiaTheme="majorEastAsia" w:hAnsi="Times New Roman" w:cstheme="majorBidi"/>
      <w:b/>
      <w:color w:val="0F0D29" w:themeColor="tex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573F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3573F4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C34E6"/>
    <w:pPr>
      <w:spacing w:after="100"/>
      <w:ind w:left="560"/>
    </w:pPr>
  </w:style>
  <w:style w:type="character" w:customStyle="1" w:styleId="StrongEmphasis">
    <w:name w:val="Strong Emphasis"/>
    <w:qFormat/>
    <w:rsid w:val="00757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976D763ACD4159A324E62BD648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714D-DE01-41AC-8A2D-F8DAA1F2748D}"/>
      </w:docPartPr>
      <w:docPartBody>
        <w:p w:rsidR="003A208D" w:rsidRDefault="00E072F7">
          <w:pPr>
            <w:pStyle w:val="C0976D763ACD4159A324E62BD648D14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September 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8A71A8E1EC04BCEB62CE0CEDF4E2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62F7-E4EC-425F-8B82-C2FBE2884DC3}"/>
      </w:docPartPr>
      <w:docPartBody>
        <w:p w:rsidR="003A208D" w:rsidRDefault="00E072F7">
          <w:pPr>
            <w:pStyle w:val="08A71A8E1EC04BCEB62CE0CEDF4E2DD8"/>
          </w:pPr>
          <w:r>
            <w:t>COMPANY NAME</w:t>
          </w:r>
        </w:p>
      </w:docPartBody>
    </w:docPart>
    <w:docPart>
      <w:docPartPr>
        <w:name w:val="EAD6C24EEF6F49149BE18148DD932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C7FC2-8E8E-4476-9768-B32EBFC441ED}"/>
      </w:docPartPr>
      <w:docPartBody>
        <w:p w:rsidR="003A208D" w:rsidRDefault="00E072F7">
          <w:pPr>
            <w:pStyle w:val="EAD6C24EEF6F49149BE18148DD932D7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F7"/>
    <w:rsid w:val="001B2A8C"/>
    <w:rsid w:val="003A208D"/>
    <w:rsid w:val="00862928"/>
    <w:rsid w:val="00D01D06"/>
    <w:rsid w:val="00E0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szCs w:val="22"/>
      <w:lang w:bidi="ar-SA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szCs w:val="22"/>
      <w:lang w:bidi="ar-SA"/>
    </w:rPr>
  </w:style>
  <w:style w:type="paragraph" w:customStyle="1" w:styleId="C0976D763ACD4159A324E62BD648D140">
    <w:name w:val="C0976D763ACD4159A324E62BD648D140"/>
  </w:style>
  <w:style w:type="paragraph" w:customStyle="1" w:styleId="08A71A8E1EC04BCEB62CE0CEDF4E2DD8">
    <w:name w:val="08A71A8E1EC04BCEB62CE0CEDF4E2DD8"/>
  </w:style>
  <w:style w:type="paragraph" w:customStyle="1" w:styleId="EAD6C24EEF6F49149BE18148DD932D7A">
    <w:name w:val="EAD6C24EEF6F49149BE18148DD932D7A"/>
  </w:style>
  <w:style w:type="paragraph" w:customStyle="1" w:styleId="3BD76B4ACB744E569B69BCBDDC57E93B">
    <w:name w:val="3BD76B4ACB744E569B69BCBDDC57E93B"/>
  </w:style>
  <w:style w:type="paragraph" w:customStyle="1" w:styleId="9C5190F7BAE14C75960E63A049E991A7">
    <w:name w:val="9C5190F7BAE14C75960E63A049E991A7"/>
  </w:style>
  <w:style w:type="paragraph" w:customStyle="1" w:styleId="2638A27647E64C9BA665AF7370E5005B">
    <w:name w:val="2638A27647E64C9BA665AF7370E5005B"/>
  </w:style>
  <w:style w:type="paragraph" w:customStyle="1" w:styleId="EFDC173A16F145C9A4C0A7697A998540">
    <w:name w:val="EFDC173A16F145C9A4C0A7697A998540"/>
  </w:style>
  <w:style w:type="paragraph" w:customStyle="1" w:styleId="0FA1B83609AE44F9A690779CDBF6004E">
    <w:name w:val="0FA1B83609AE44F9A690779CDBF60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Pratik Devkota
Submitted To: Ram Udgar Yadav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D9BF3-383B-4994-A750-EF11123E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322</TotalTime>
  <Pages>1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8</cp:revision>
  <cp:lastPrinted>2006-08-01T17:47:00Z</cp:lastPrinted>
  <dcterms:created xsi:type="dcterms:W3CDTF">2024-09-07T06:05:00Z</dcterms:created>
  <dcterms:modified xsi:type="dcterms:W3CDTF">2024-09-08T05:31:00Z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